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85" w:rsidRDefault="003A7A85" w:rsidP="003A7A85">
      <w:pPr>
        <w:pStyle w:val="Title"/>
        <w:rPr>
          <w:rFonts w:eastAsia="Times New Roman"/>
        </w:rPr>
      </w:pPr>
    </w:p>
    <w:p w:rsidR="003A7A85" w:rsidRDefault="003A7A85" w:rsidP="003A7A85">
      <w:pPr>
        <w:pStyle w:val="Title"/>
        <w:rPr>
          <w:rFonts w:eastAsia="Times New Roman"/>
        </w:rPr>
      </w:pPr>
      <w:r>
        <w:rPr>
          <w:rFonts w:eastAsia="Times New Roman"/>
        </w:rPr>
        <w:t>Giới thiệu tổng quan về ngôn ngữ lập trình</w:t>
      </w:r>
    </w:p>
    <w:p w:rsidR="003A7A85" w:rsidRDefault="003A7A85" w:rsidP="003529F0">
      <w:pPr>
        <w:pStyle w:val="Heading1"/>
      </w:pPr>
      <w:r w:rsidRPr="003A7A85">
        <w:t>NỘI DUNG KIẾN THỨC</w:t>
      </w:r>
    </w:p>
    <w:p w:rsidR="00E45ECB" w:rsidRDefault="00E45ECB" w:rsidP="00E45ECB">
      <w:pPr>
        <w:pStyle w:val="ListParagraph"/>
        <w:numPr>
          <w:ilvl w:val="0"/>
          <w:numId w:val="2"/>
        </w:numPr>
        <w:ind w:left="426"/>
      </w:pPr>
      <w:r>
        <w:t>Tổng quan về phân tích và thiết kế phần mềm</w:t>
      </w:r>
    </w:p>
    <w:p w:rsidR="00E45ECB" w:rsidRDefault="00E45ECB" w:rsidP="00E45ECB">
      <w:pPr>
        <w:pStyle w:val="ListParagraph"/>
        <w:numPr>
          <w:ilvl w:val="0"/>
          <w:numId w:val="2"/>
        </w:numPr>
        <w:ind w:left="426"/>
      </w:pPr>
      <w:r>
        <w:t>Tổng quan về UML</w:t>
      </w:r>
    </w:p>
    <w:p w:rsidR="003A7A85" w:rsidRDefault="00E45ECB" w:rsidP="00E45ECB">
      <w:pPr>
        <w:pStyle w:val="ListParagraph"/>
        <w:numPr>
          <w:ilvl w:val="0"/>
          <w:numId w:val="2"/>
        </w:numPr>
        <w:ind w:left="426"/>
      </w:pPr>
      <w:r>
        <w:t>Hệ thống quản lý phiên bản Git</w:t>
      </w:r>
    </w:p>
    <w:p w:rsidR="003A7A85" w:rsidRDefault="003A7A85" w:rsidP="003529F0">
      <w:pPr>
        <w:pStyle w:val="Heading1"/>
      </w:pPr>
      <w:r>
        <w:t>BÀI TẬP</w:t>
      </w:r>
    </w:p>
    <w:p w:rsidR="00846B7A" w:rsidRDefault="00846B7A" w:rsidP="00846B7A">
      <w:r>
        <w:t xml:space="preserve">Yêu cầu về ngôn ngữ lập trình: Tùy </w:t>
      </w:r>
      <w:proofErr w:type="gramStart"/>
      <w:r>
        <w:t>theo</w:t>
      </w:r>
      <w:proofErr w:type="gramEnd"/>
      <w:r>
        <w:t xml:space="preserve"> từng team</w:t>
      </w:r>
    </w:p>
    <w:p w:rsidR="00846B7A" w:rsidRDefault="00846B7A" w:rsidP="00846B7A">
      <w:pPr>
        <w:pStyle w:val="ListParagraph"/>
        <w:numPr>
          <w:ilvl w:val="0"/>
          <w:numId w:val="7"/>
        </w:numPr>
      </w:pPr>
      <w:r>
        <w:t>Bắt buộc C++ với sinh viên team Security.</w:t>
      </w:r>
    </w:p>
    <w:p w:rsidR="00846B7A" w:rsidRDefault="00846B7A" w:rsidP="00846B7A">
      <w:pPr>
        <w:pStyle w:val="ListParagraph"/>
        <w:numPr>
          <w:ilvl w:val="0"/>
          <w:numId w:val="7"/>
        </w:numPr>
      </w:pPr>
      <w:r>
        <w:t>Bắt buộc Java vớ</w:t>
      </w:r>
      <w:r w:rsidR="00166B17">
        <w:t>i sinh viên team Mobile</w:t>
      </w:r>
    </w:p>
    <w:p w:rsidR="00E45ECB" w:rsidRDefault="00E45ECB" w:rsidP="00E45ECB">
      <w:pPr>
        <w:pStyle w:val="ListParagraph"/>
        <w:numPr>
          <w:ilvl w:val="0"/>
          <w:numId w:val="7"/>
        </w:numPr>
      </w:pPr>
      <w:r>
        <w:t xml:space="preserve">Bắt buộc </w:t>
      </w:r>
      <w:r>
        <w:t>Python</w:t>
      </w:r>
      <w:r>
        <w:t xml:space="preserve"> vớ</w:t>
      </w:r>
      <w:r>
        <w:t>i sinh viên team Big Data</w:t>
      </w:r>
    </w:p>
    <w:p w:rsidR="00E45ECB" w:rsidRPr="00E45ECB" w:rsidRDefault="00E45ECB" w:rsidP="00E45ECB">
      <w:pPr>
        <w:rPr>
          <w:b/>
        </w:rPr>
      </w:pPr>
      <w:r w:rsidRPr="00E45ECB">
        <w:rPr>
          <w:b/>
        </w:rPr>
        <w:t>Mô tả</w:t>
      </w:r>
    </w:p>
    <w:p w:rsidR="00E45ECB" w:rsidRDefault="001C0844" w:rsidP="00E45ECB">
      <w:r>
        <w:t>Nhiệm vụ của tuần này là chọn một kiến trúc phần mềm (MVC hoặ</w:t>
      </w:r>
      <w:r w:rsidR="00C37980">
        <w:t xml:space="preserve">c MVP) để tìm hiểu, </w:t>
      </w:r>
      <w:r>
        <w:t>áp dụng kiến trúc mà mình lựa chọn để</w:t>
      </w:r>
      <w:r w:rsidR="0033552B">
        <w:t xml:space="preserve"> phân tích và thiết kế chương trình, sau đó</w:t>
      </w:r>
      <w:r>
        <w:t xml:space="preserve"> cải tiến code của chương trình đã viết ở tuần 1.</w:t>
      </w:r>
      <w:r w:rsidR="0033552B">
        <w:t xml:space="preserve"> </w:t>
      </w:r>
    </w:p>
    <w:p w:rsidR="001C0844" w:rsidRDefault="00E45ECB" w:rsidP="00E45ECB">
      <w:pPr>
        <w:rPr>
          <w:b/>
        </w:rPr>
      </w:pPr>
      <w:r w:rsidRPr="00E45ECB">
        <w:rPr>
          <w:b/>
        </w:rPr>
        <w:t>Yêu cầu</w:t>
      </w:r>
      <w:r w:rsidR="001C0844">
        <w:rPr>
          <w:b/>
        </w:rPr>
        <w:t xml:space="preserve"> chi tiết</w:t>
      </w:r>
    </w:p>
    <w:p w:rsidR="001C0844" w:rsidRPr="001C0844" w:rsidRDefault="001C0844" w:rsidP="00E45ECB">
      <w:pPr>
        <w:rPr>
          <w:i/>
        </w:rPr>
      </w:pPr>
      <w:r w:rsidRPr="001C0844">
        <w:rPr>
          <w:i/>
        </w:rPr>
        <w:t>Tìm hiểu</w:t>
      </w:r>
    </w:p>
    <w:p w:rsidR="00E45ECB" w:rsidRDefault="00E45ECB" w:rsidP="00E45ECB">
      <w:pPr>
        <w:pStyle w:val="ListParagraph"/>
        <w:numPr>
          <w:ilvl w:val="0"/>
          <w:numId w:val="10"/>
        </w:numPr>
      </w:pPr>
      <w:r>
        <w:t xml:space="preserve">Tìm hiểu về </w:t>
      </w:r>
      <w:r w:rsidRPr="00E45ECB">
        <w:rPr>
          <w:b/>
        </w:rPr>
        <w:t>một</w:t>
      </w:r>
      <w:r>
        <w:t xml:space="preserve"> trong những kiến trúc phần mềm sau: </w:t>
      </w:r>
      <w:r w:rsidRPr="00C37980">
        <w:rPr>
          <w:b/>
        </w:rPr>
        <w:t>MVC hoặc MVP</w:t>
      </w:r>
      <w:r>
        <w:t>. Viết báo cáo trình bày chi tiết về các thành phần cơ bản trong kiến trúc mình lựa chọn</w:t>
      </w:r>
    </w:p>
    <w:p w:rsidR="001C0844" w:rsidRPr="001C0844" w:rsidRDefault="001C0844" w:rsidP="001C0844">
      <w:pPr>
        <w:jc w:val="left"/>
        <w:rPr>
          <w:i/>
        </w:rPr>
      </w:pPr>
      <w:r w:rsidRPr="001C0844">
        <w:rPr>
          <w:i/>
        </w:rPr>
        <w:t>Phân tích và thiết kế</w:t>
      </w:r>
    </w:p>
    <w:p w:rsidR="00E45ECB" w:rsidRDefault="00E45ECB" w:rsidP="00E45ECB">
      <w:pPr>
        <w:pStyle w:val="ListParagraph"/>
        <w:numPr>
          <w:ilvl w:val="0"/>
          <w:numId w:val="10"/>
        </w:numPr>
      </w:pPr>
      <w:r>
        <w:t>Phân tích các chức năng của chương trình bằng biểu đồ use case và tài liệu mô tả use case</w:t>
      </w:r>
      <w:r w:rsidR="001C0844">
        <w:t xml:space="preserve"> </w:t>
      </w:r>
    </w:p>
    <w:p w:rsidR="00E45ECB" w:rsidRDefault="00E45ECB" w:rsidP="00E45ECB">
      <w:pPr>
        <w:pStyle w:val="ListParagraph"/>
        <w:numPr>
          <w:ilvl w:val="0"/>
          <w:numId w:val="10"/>
        </w:numPr>
      </w:pPr>
      <w:r>
        <w:t>Thiết kế các trạng thái của chương trình bằng biểu đồ State</w:t>
      </w:r>
      <w:r w:rsidR="001C0844">
        <w:t xml:space="preserve"> </w:t>
      </w:r>
    </w:p>
    <w:p w:rsidR="00E45ECB" w:rsidRDefault="00E45ECB" w:rsidP="00E45ECB">
      <w:pPr>
        <w:pStyle w:val="ListParagraph"/>
        <w:numPr>
          <w:ilvl w:val="0"/>
          <w:numId w:val="10"/>
        </w:numPr>
      </w:pPr>
      <w:r>
        <w:t>Chọn 3 chức năng của phần mềm, vẽ biểu đồ Sequence</w:t>
      </w:r>
      <w:r w:rsidR="001C0844">
        <w:t xml:space="preserve"> </w:t>
      </w:r>
    </w:p>
    <w:p w:rsidR="00E45ECB" w:rsidRDefault="00E45ECB" w:rsidP="00E45ECB">
      <w:pPr>
        <w:pStyle w:val="ListParagraph"/>
        <w:numPr>
          <w:ilvl w:val="0"/>
          <w:numId w:val="10"/>
        </w:numPr>
      </w:pPr>
      <w:r>
        <w:t>Vẽ biểu đồ class</w:t>
      </w:r>
      <w:r w:rsidR="001C0844">
        <w:t xml:space="preserve"> diagram cho toàn bộ các class có trong chương trình </w:t>
      </w:r>
    </w:p>
    <w:p w:rsidR="001C0844" w:rsidRPr="001C0844" w:rsidRDefault="001C0844" w:rsidP="001C0844">
      <w:pPr>
        <w:rPr>
          <w:i/>
        </w:rPr>
      </w:pPr>
      <w:r w:rsidRPr="001C0844">
        <w:rPr>
          <w:i/>
        </w:rPr>
        <w:t>Lập trình</w:t>
      </w:r>
    </w:p>
    <w:p w:rsidR="001C0844" w:rsidRDefault="001C0844" w:rsidP="00E45ECB">
      <w:pPr>
        <w:pStyle w:val="ListParagraph"/>
        <w:numPr>
          <w:ilvl w:val="0"/>
          <w:numId w:val="10"/>
        </w:numPr>
      </w:pPr>
      <w:r>
        <w:t>Áp dụng kiến trúc mình lựa chọn để cái tiến code của chương trình đã viết ở tuần 1</w:t>
      </w:r>
    </w:p>
    <w:p w:rsidR="001C0844" w:rsidRDefault="001C0844" w:rsidP="00E45ECB">
      <w:pPr>
        <w:pStyle w:val="ListParagraph"/>
        <w:numPr>
          <w:ilvl w:val="0"/>
          <w:numId w:val="10"/>
        </w:numPr>
      </w:pPr>
      <w:r>
        <w:t>Viết báo cáo mô tả chương trình đã áp dụng những thành phần nào trong kiến trúc, thể hiện ở đâu, so sánh với đoạn code tương ứng với chương trình mình đã viết ở tuần 1 (ưu, nhược điểm)</w:t>
      </w:r>
    </w:p>
    <w:p w:rsidR="001C0844" w:rsidRPr="0033552B" w:rsidRDefault="001C0844" w:rsidP="001C0844">
      <w:pPr>
        <w:rPr>
          <w:i/>
        </w:rPr>
      </w:pPr>
      <w:r w:rsidRPr="0033552B">
        <w:rPr>
          <w:i/>
        </w:rPr>
        <w:lastRenderedPageBreak/>
        <w:t xml:space="preserve">Ghi chú: tùy ý </w:t>
      </w:r>
      <w:r w:rsidR="0033552B" w:rsidRPr="0033552B">
        <w:rPr>
          <w:i/>
        </w:rPr>
        <w:t>sử dụng các phần mềm hỗ trợ thiết kế UML</w:t>
      </w:r>
      <w:r w:rsidR="0033552B">
        <w:rPr>
          <w:i/>
        </w:rPr>
        <w:t xml:space="preserve"> (hoặc </w:t>
      </w:r>
      <w:proofErr w:type="gramStart"/>
      <w:r w:rsidR="0033552B">
        <w:rPr>
          <w:i/>
        </w:rPr>
        <w:t>theo</w:t>
      </w:r>
      <w:proofErr w:type="gramEnd"/>
      <w:r w:rsidR="0033552B">
        <w:rPr>
          <w:i/>
        </w:rPr>
        <w:t xml:space="preserve"> yêu cầu cụ thể của người hướng dẫn)</w:t>
      </w:r>
      <w:r w:rsidR="0033552B" w:rsidRPr="0033552B">
        <w:rPr>
          <w:i/>
        </w:rPr>
        <w:t>, tất cả các thiết kế cần export ra định dạng ảnh.</w:t>
      </w:r>
    </w:p>
    <w:p w:rsidR="0033552B" w:rsidRDefault="0033552B" w:rsidP="001C0844">
      <w:r>
        <w:t xml:space="preserve">Cấu trúc các </w:t>
      </w:r>
      <w:proofErr w:type="gramStart"/>
      <w:r>
        <w:t>thư</w:t>
      </w:r>
      <w:proofErr w:type="gramEnd"/>
      <w:r>
        <w:t xml:space="preserve"> mục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33552B" w:rsidTr="0033552B">
        <w:tc>
          <w:tcPr>
            <w:tcW w:w="4225" w:type="dxa"/>
          </w:tcPr>
          <w:p w:rsidR="0033552B" w:rsidRDefault="0033552B" w:rsidP="001C0844">
            <w:r>
              <w:t>doc/software_architecture_report.doc</w:t>
            </w:r>
          </w:p>
        </w:tc>
        <w:tc>
          <w:tcPr>
            <w:tcW w:w="5125" w:type="dxa"/>
          </w:tcPr>
          <w:p w:rsidR="0033552B" w:rsidRDefault="0033552B" w:rsidP="001C0844">
            <w:r>
              <w:t>Chứa báo cáo về kiến trúc phần mềm</w:t>
            </w:r>
          </w:p>
        </w:tc>
      </w:tr>
      <w:tr w:rsidR="0033552B" w:rsidTr="0033552B">
        <w:tc>
          <w:tcPr>
            <w:tcW w:w="4225" w:type="dxa"/>
          </w:tcPr>
          <w:p w:rsidR="0033552B" w:rsidRDefault="0033552B" w:rsidP="001C0844">
            <w:r>
              <w:t>doc/development</w:t>
            </w:r>
            <w:r w:rsidR="00C37980">
              <w:t>_report</w:t>
            </w:r>
            <w:r>
              <w:t>.doc</w:t>
            </w:r>
          </w:p>
        </w:tc>
        <w:tc>
          <w:tcPr>
            <w:tcW w:w="5125" w:type="dxa"/>
          </w:tcPr>
          <w:p w:rsidR="0033552B" w:rsidRDefault="0033552B" w:rsidP="001C0844">
            <w:r>
              <w:t>Chứa báo cáo mô tả chương trình</w:t>
            </w:r>
          </w:p>
        </w:tc>
      </w:tr>
      <w:tr w:rsidR="0033552B" w:rsidTr="0033552B">
        <w:tc>
          <w:tcPr>
            <w:tcW w:w="4225" w:type="dxa"/>
          </w:tcPr>
          <w:p w:rsidR="0033552B" w:rsidRDefault="0033552B" w:rsidP="001C0844">
            <w:r>
              <w:t>design/usecase_diagram.png</w:t>
            </w:r>
          </w:p>
          <w:p w:rsidR="0033552B" w:rsidRDefault="0033552B" w:rsidP="001C0844">
            <w:r>
              <w:t>design/usecase.doc</w:t>
            </w:r>
          </w:p>
        </w:tc>
        <w:tc>
          <w:tcPr>
            <w:tcW w:w="5125" w:type="dxa"/>
          </w:tcPr>
          <w:p w:rsidR="0033552B" w:rsidRDefault="0033552B" w:rsidP="0033552B">
            <w:r>
              <w:t>Chứa biểu đồ usecase và mô tả usecase</w:t>
            </w:r>
          </w:p>
        </w:tc>
      </w:tr>
      <w:tr w:rsidR="0033552B" w:rsidTr="0033552B">
        <w:tc>
          <w:tcPr>
            <w:tcW w:w="4225" w:type="dxa"/>
          </w:tcPr>
          <w:p w:rsidR="0033552B" w:rsidRDefault="0033552B" w:rsidP="001C0844">
            <w:r>
              <w:t>design/state_diagram.png</w:t>
            </w:r>
          </w:p>
        </w:tc>
        <w:tc>
          <w:tcPr>
            <w:tcW w:w="5125" w:type="dxa"/>
          </w:tcPr>
          <w:p w:rsidR="0033552B" w:rsidRDefault="0033552B" w:rsidP="001C0844">
            <w:r>
              <w:t>Chứa biểu đồ state</w:t>
            </w:r>
          </w:p>
        </w:tc>
      </w:tr>
      <w:tr w:rsidR="0033552B" w:rsidTr="0033552B">
        <w:tc>
          <w:tcPr>
            <w:tcW w:w="4225" w:type="dxa"/>
          </w:tcPr>
          <w:p w:rsidR="0033552B" w:rsidRDefault="0033552B" w:rsidP="001C0844">
            <w:r>
              <w:t>desgin/sequence_diagram.png</w:t>
            </w:r>
          </w:p>
        </w:tc>
        <w:tc>
          <w:tcPr>
            <w:tcW w:w="5125" w:type="dxa"/>
          </w:tcPr>
          <w:p w:rsidR="0033552B" w:rsidRDefault="0033552B" w:rsidP="001C0844">
            <w:r>
              <w:t>Chứa 3 biểu đồ sequence</w:t>
            </w:r>
          </w:p>
        </w:tc>
      </w:tr>
      <w:tr w:rsidR="0033552B" w:rsidTr="0033552B">
        <w:tc>
          <w:tcPr>
            <w:tcW w:w="4225" w:type="dxa"/>
          </w:tcPr>
          <w:p w:rsidR="0033552B" w:rsidRDefault="0033552B" w:rsidP="001C0844">
            <w:r>
              <w:t>design/class_diagram.png</w:t>
            </w:r>
          </w:p>
        </w:tc>
        <w:tc>
          <w:tcPr>
            <w:tcW w:w="5125" w:type="dxa"/>
          </w:tcPr>
          <w:p w:rsidR="0033552B" w:rsidRDefault="0033552B" w:rsidP="001C0844">
            <w:r>
              <w:t xml:space="preserve">Chứa biểu đồ </w:t>
            </w:r>
            <w:r w:rsidR="00C37980">
              <w:t>classs</w:t>
            </w:r>
          </w:p>
        </w:tc>
      </w:tr>
      <w:tr w:rsidR="0033552B" w:rsidTr="0033552B">
        <w:tc>
          <w:tcPr>
            <w:tcW w:w="4225" w:type="dxa"/>
          </w:tcPr>
          <w:p w:rsidR="0033552B" w:rsidRDefault="0033552B" w:rsidP="001C0844">
            <w:r>
              <w:t>src/</w:t>
            </w:r>
          </w:p>
        </w:tc>
        <w:tc>
          <w:tcPr>
            <w:tcW w:w="5125" w:type="dxa"/>
          </w:tcPr>
          <w:p w:rsidR="0033552B" w:rsidRDefault="0033552B" w:rsidP="001C0844">
            <w:r>
              <w:t>Chứa toàn bộ project của chương trình</w:t>
            </w:r>
          </w:p>
        </w:tc>
      </w:tr>
    </w:tbl>
    <w:p w:rsidR="00C37980" w:rsidRDefault="00C37980" w:rsidP="001C0844">
      <w:pPr>
        <w:rPr>
          <w:b/>
        </w:rPr>
      </w:pPr>
    </w:p>
    <w:p w:rsidR="0033552B" w:rsidRPr="0033552B" w:rsidRDefault="0033552B" w:rsidP="001C0844">
      <w:pPr>
        <w:rPr>
          <w:b/>
        </w:rPr>
      </w:pPr>
      <w:r w:rsidRPr="0033552B">
        <w:rPr>
          <w:b/>
        </w:rPr>
        <w:t>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33552B" w:rsidTr="004269C3">
        <w:tc>
          <w:tcPr>
            <w:tcW w:w="4225" w:type="dxa"/>
          </w:tcPr>
          <w:p w:rsidR="0033552B" w:rsidRDefault="0033552B" w:rsidP="004269C3">
            <w:r>
              <w:t>doc/software_architecture_report.doc</w:t>
            </w:r>
          </w:p>
        </w:tc>
        <w:tc>
          <w:tcPr>
            <w:tcW w:w="5125" w:type="dxa"/>
          </w:tcPr>
          <w:p w:rsidR="0033552B" w:rsidRDefault="0033552B" w:rsidP="004269C3">
            <w:r>
              <w:t>10%</w:t>
            </w:r>
          </w:p>
        </w:tc>
      </w:tr>
      <w:tr w:rsidR="0033552B" w:rsidTr="004269C3">
        <w:tc>
          <w:tcPr>
            <w:tcW w:w="4225" w:type="dxa"/>
          </w:tcPr>
          <w:p w:rsidR="0033552B" w:rsidRDefault="0033552B" w:rsidP="004269C3">
            <w:r>
              <w:t>doc/development</w:t>
            </w:r>
            <w:r w:rsidR="00C37980">
              <w:t>_report</w:t>
            </w:r>
            <w:r>
              <w:t>.doc</w:t>
            </w:r>
          </w:p>
        </w:tc>
        <w:tc>
          <w:tcPr>
            <w:tcW w:w="5125" w:type="dxa"/>
          </w:tcPr>
          <w:p w:rsidR="0033552B" w:rsidRDefault="0033552B" w:rsidP="004269C3">
            <w:r>
              <w:t>10%</w:t>
            </w:r>
          </w:p>
        </w:tc>
      </w:tr>
      <w:tr w:rsidR="0033552B" w:rsidTr="004269C3">
        <w:tc>
          <w:tcPr>
            <w:tcW w:w="4225" w:type="dxa"/>
          </w:tcPr>
          <w:p w:rsidR="0033552B" w:rsidRDefault="0033552B" w:rsidP="004269C3">
            <w:r>
              <w:t>design/usecase_diagram.png</w:t>
            </w:r>
          </w:p>
          <w:p w:rsidR="0033552B" w:rsidRDefault="0033552B" w:rsidP="004269C3">
            <w:r>
              <w:t>design/usecase.doc</w:t>
            </w:r>
          </w:p>
        </w:tc>
        <w:tc>
          <w:tcPr>
            <w:tcW w:w="5125" w:type="dxa"/>
          </w:tcPr>
          <w:p w:rsidR="0033552B" w:rsidRDefault="0033552B" w:rsidP="004269C3">
            <w:r>
              <w:t>10%</w:t>
            </w:r>
          </w:p>
        </w:tc>
      </w:tr>
      <w:tr w:rsidR="0033552B" w:rsidTr="004269C3">
        <w:tc>
          <w:tcPr>
            <w:tcW w:w="4225" w:type="dxa"/>
          </w:tcPr>
          <w:p w:rsidR="0033552B" w:rsidRDefault="0033552B" w:rsidP="004269C3">
            <w:r>
              <w:t>design/state_diagram.png</w:t>
            </w:r>
          </w:p>
        </w:tc>
        <w:tc>
          <w:tcPr>
            <w:tcW w:w="5125" w:type="dxa"/>
          </w:tcPr>
          <w:p w:rsidR="0033552B" w:rsidRDefault="00C37980" w:rsidP="004269C3">
            <w:r>
              <w:t>5</w:t>
            </w:r>
            <w:r w:rsidR="0033552B">
              <w:t>%</w:t>
            </w:r>
          </w:p>
        </w:tc>
      </w:tr>
      <w:tr w:rsidR="0033552B" w:rsidTr="004269C3">
        <w:tc>
          <w:tcPr>
            <w:tcW w:w="4225" w:type="dxa"/>
          </w:tcPr>
          <w:p w:rsidR="0033552B" w:rsidRDefault="0033552B" w:rsidP="004269C3">
            <w:r>
              <w:t>desgin/sequence_diagram.png</w:t>
            </w:r>
          </w:p>
        </w:tc>
        <w:tc>
          <w:tcPr>
            <w:tcW w:w="5125" w:type="dxa"/>
          </w:tcPr>
          <w:p w:rsidR="0033552B" w:rsidRDefault="00C37980" w:rsidP="004269C3">
            <w:r>
              <w:t>5</w:t>
            </w:r>
            <w:r w:rsidR="0033552B">
              <w:t>%</w:t>
            </w:r>
          </w:p>
        </w:tc>
      </w:tr>
      <w:tr w:rsidR="0033552B" w:rsidTr="004269C3">
        <w:tc>
          <w:tcPr>
            <w:tcW w:w="4225" w:type="dxa"/>
          </w:tcPr>
          <w:p w:rsidR="0033552B" w:rsidRDefault="0033552B" w:rsidP="004269C3">
            <w:r>
              <w:t>design/class_diagram.png</w:t>
            </w:r>
          </w:p>
        </w:tc>
        <w:tc>
          <w:tcPr>
            <w:tcW w:w="5125" w:type="dxa"/>
          </w:tcPr>
          <w:p w:rsidR="0033552B" w:rsidRDefault="00C37980" w:rsidP="004269C3">
            <w:r>
              <w:t>10%</w:t>
            </w:r>
          </w:p>
        </w:tc>
      </w:tr>
      <w:tr w:rsidR="0033552B" w:rsidTr="004269C3">
        <w:tc>
          <w:tcPr>
            <w:tcW w:w="4225" w:type="dxa"/>
          </w:tcPr>
          <w:p w:rsidR="0033552B" w:rsidRDefault="0033552B" w:rsidP="004269C3">
            <w:r>
              <w:t>src/</w:t>
            </w:r>
          </w:p>
        </w:tc>
        <w:tc>
          <w:tcPr>
            <w:tcW w:w="5125" w:type="dxa"/>
          </w:tcPr>
          <w:p w:rsidR="0033552B" w:rsidRDefault="00C37980" w:rsidP="004269C3">
            <w:r>
              <w:t>50%</w:t>
            </w:r>
          </w:p>
        </w:tc>
      </w:tr>
    </w:tbl>
    <w:p w:rsidR="0033552B" w:rsidRDefault="0033552B" w:rsidP="00E45ECB">
      <w:pPr>
        <w:rPr>
          <w:b/>
        </w:rPr>
      </w:pPr>
    </w:p>
    <w:p w:rsidR="003529F0" w:rsidRPr="00E45ECB" w:rsidRDefault="003529F0" w:rsidP="00E45ECB">
      <w:pPr>
        <w:rPr>
          <w:b/>
        </w:rPr>
      </w:pPr>
      <w:r w:rsidRPr="00E45ECB">
        <w:rPr>
          <w:b/>
        </w:rPr>
        <w:t>Về việc nộp bài</w:t>
      </w:r>
    </w:p>
    <w:p w:rsidR="003529F0" w:rsidRDefault="003529F0" w:rsidP="003529F0">
      <w:pPr>
        <w:pStyle w:val="ListParagraph"/>
        <w:numPr>
          <w:ilvl w:val="0"/>
          <w:numId w:val="6"/>
        </w:numPr>
        <w:spacing w:before="120" w:after="120" w:line="276" w:lineRule="auto"/>
      </w:pPr>
      <w:r>
        <w:t>Hạn nộp: Trước 24h00’ ngày 2</w:t>
      </w:r>
      <w:r w:rsidR="001C0844">
        <w:t>8</w:t>
      </w:r>
      <w:r>
        <w:t>/09/2016.</w:t>
      </w:r>
    </w:p>
    <w:p w:rsidR="004332E2" w:rsidRPr="00E45ECB" w:rsidRDefault="0033552B" w:rsidP="00E45ECB">
      <w:pPr>
        <w:pStyle w:val="ListParagraph"/>
        <w:numPr>
          <w:ilvl w:val="0"/>
          <w:numId w:val="6"/>
        </w:numPr>
        <w:spacing w:before="120" w:after="120" w:line="276" w:lineRule="auto"/>
        <w:rPr>
          <w:b/>
        </w:rPr>
      </w:pPr>
      <w:r>
        <w:t>Tạo một project trên github, đưa tất cả các thiết kế, báo cáo và mã nguồn lên project này. Nộ</w:t>
      </w:r>
      <w:bookmarkStart w:id="0" w:name="_GoBack"/>
      <w:bookmarkEnd w:id="0"/>
      <w:r>
        <w:t>p bài bằng cách email cho người hướng dẫn đường dẫn đến project.</w:t>
      </w:r>
    </w:p>
    <w:sectPr w:rsidR="004332E2" w:rsidRPr="00E45E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D53" w:rsidRDefault="00155D53" w:rsidP="002B19A1">
      <w:pPr>
        <w:spacing w:after="0" w:line="240" w:lineRule="auto"/>
      </w:pPr>
      <w:r>
        <w:separator/>
      </w:r>
    </w:p>
  </w:endnote>
  <w:endnote w:type="continuationSeparator" w:id="0">
    <w:p w:rsidR="00155D53" w:rsidRDefault="00155D53" w:rsidP="002B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78F" w:rsidRDefault="00A65B2F" w:rsidP="004867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4"/>
        <w:szCs w:val="24"/>
      </w:rPr>
    </w:pPr>
    <w:r w:rsidRPr="00CC4311">
      <w:rPr>
        <w:rFonts w:eastAsiaTheme="majorEastAsia" w:cs="Times New Roman"/>
        <w:sz w:val="24"/>
        <w:szCs w:val="24"/>
      </w:rPr>
      <w:t>Công ty Cổ phầ</w:t>
    </w:r>
    <w:r>
      <w:rPr>
        <w:rFonts w:eastAsiaTheme="majorEastAsia" w:cs="Times New Roman"/>
        <w:sz w:val="24"/>
        <w:szCs w:val="24"/>
      </w:rPr>
      <w:t>n 1LINK</w:t>
    </w:r>
    <w:r w:rsidRPr="00CC4311">
      <w:rPr>
        <w:rFonts w:eastAsiaTheme="majorEastAsia" w:cs="Times New Roman"/>
        <w:sz w:val="24"/>
        <w:szCs w:val="24"/>
      </w:rPr>
      <w:t xml:space="preserve"> </w:t>
    </w:r>
    <w:r w:rsidRPr="00CC4311">
      <w:rPr>
        <w:rFonts w:eastAsiaTheme="majorEastAsia" w:cs="Times New Roman"/>
        <w:sz w:val="24"/>
        <w:szCs w:val="24"/>
      </w:rPr>
      <w:ptab w:relativeTo="margin" w:alignment="right" w:leader="none"/>
    </w:r>
    <w:r w:rsidRPr="00CC4311">
      <w:rPr>
        <w:rFonts w:eastAsiaTheme="minorEastAsia" w:cs="Times New Roman"/>
        <w:sz w:val="24"/>
        <w:szCs w:val="24"/>
      </w:rPr>
      <w:fldChar w:fldCharType="begin"/>
    </w:r>
    <w:r w:rsidRPr="00CC4311">
      <w:rPr>
        <w:rFonts w:cs="Times New Roman"/>
        <w:sz w:val="24"/>
        <w:szCs w:val="24"/>
      </w:rPr>
      <w:instrText xml:space="preserve"> PAGE   \* MERGEFORMAT </w:instrText>
    </w:r>
    <w:r w:rsidRPr="00CC4311">
      <w:rPr>
        <w:rFonts w:eastAsiaTheme="minorEastAsia" w:cs="Times New Roman"/>
        <w:sz w:val="24"/>
        <w:szCs w:val="24"/>
      </w:rPr>
      <w:fldChar w:fldCharType="separate"/>
    </w:r>
    <w:r w:rsidR="00C37980" w:rsidRPr="00C37980">
      <w:rPr>
        <w:rFonts w:eastAsiaTheme="majorEastAsia" w:cs="Times New Roman"/>
        <w:noProof/>
        <w:sz w:val="24"/>
        <w:szCs w:val="24"/>
      </w:rPr>
      <w:t>2</w:t>
    </w:r>
    <w:r w:rsidRPr="00CC4311">
      <w:rPr>
        <w:rFonts w:eastAsiaTheme="majorEastAsia" w:cs="Times New Roman"/>
        <w:noProof/>
        <w:sz w:val="24"/>
        <w:szCs w:val="24"/>
      </w:rPr>
      <w:fldChar w:fldCharType="end"/>
    </w:r>
  </w:p>
  <w:p w:rsidR="0048678F" w:rsidRPr="0048678F" w:rsidRDefault="00155D53" w:rsidP="0048678F">
    <w:pPr>
      <w:pStyle w:val="Footer"/>
      <w:pBdr>
        <w:top w:val="thinThickSmallGap" w:sz="24" w:space="1" w:color="823B0B" w:themeColor="accent2" w:themeShade="7F"/>
      </w:pBdr>
      <w:rPr>
        <w:rFonts w:eastAsiaTheme="majorEastAsia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D53" w:rsidRDefault="00155D53" w:rsidP="002B19A1">
      <w:pPr>
        <w:spacing w:after="0" w:line="240" w:lineRule="auto"/>
      </w:pPr>
      <w:r>
        <w:separator/>
      </w:r>
    </w:p>
  </w:footnote>
  <w:footnote w:type="continuationSeparator" w:id="0">
    <w:p w:rsidR="00155D53" w:rsidRDefault="00155D53" w:rsidP="002B1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48678F" w:rsidRPr="00CC4311" w:rsidTr="0087154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8678F" w:rsidRPr="00CC4311" w:rsidRDefault="00A65B2F" w:rsidP="002B19A1">
          <w:pPr>
            <w:pStyle w:val="Header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 w:rsidRPr="00CC4311"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rFonts w:cs="Times New Roman"/>
                <w:b/>
                <w:bCs/>
                <w:szCs w:val="26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529F0" w:rsidRPr="003529F0">
                <w:rPr>
                  <w:rFonts w:cs="Times New Roman"/>
                  <w:b/>
                  <w:bCs/>
                  <w:szCs w:val="26"/>
                </w:rPr>
                <w:t>1LINK JSC – FOR STUDENTS</w:t>
              </w:r>
            </w:sdtContent>
          </w:sdt>
          <w:r w:rsidRPr="00CC4311"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24"/>
            <w:szCs w:val="2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1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48678F" w:rsidRPr="00CC4311" w:rsidRDefault="003529F0" w:rsidP="0048678F">
              <w:pPr>
                <w:pStyle w:val="Header"/>
                <w:rPr>
                  <w:color w:val="FFFFFF" w:themeColor="background1"/>
                  <w:sz w:val="24"/>
                  <w:szCs w:val="24"/>
                </w:rPr>
              </w:pPr>
              <w:r>
                <w:rPr>
                  <w:color w:val="FFFFFF" w:themeColor="background1"/>
                  <w:sz w:val="24"/>
                  <w:szCs w:val="24"/>
                </w:rPr>
                <w:t>September 15, 2016</w:t>
              </w:r>
            </w:p>
          </w:tc>
        </w:sdtContent>
      </w:sdt>
    </w:tr>
  </w:tbl>
  <w:p w:rsidR="0048678F" w:rsidRPr="0048678F" w:rsidRDefault="00155D53" w:rsidP="004867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C2C6E"/>
    <w:multiLevelType w:val="hybridMultilevel"/>
    <w:tmpl w:val="B0BCB0E2"/>
    <w:lvl w:ilvl="0" w:tplc="69A09D5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860F8"/>
    <w:multiLevelType w:val="hybridMultilevel"/>
    <w:tmpl w:val="250C8988"/>
    <w:lvl w:ilvl="0" w:tplc="BF64FB32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31198A"/>
    <w:multiLevelType w:val="hybridMultilevel"/>
    <w:tmpl w:val="F1108C88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79DC"/>
    <w:multiLevelType w:val="hybridMultilevel"/>
    <w:tmpl w:val="21FE5618"/>
    <w:lvl w:ilvl="0" w:tplc="5FEC74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12EAF"/>
    <w:multiLevelType w:val="hybridMultilevel"/>
    <w:tmpl w:val="3C90CD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376A06"/>
    <w:multiLevelType w:val="hybridMultilevel"/>
    <w:tmpl w:val="85929E0E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44BA8"/>
    <w:multiLevelType w:val="hybridMultilevel"/>
    <w:tmpl w:val="7D0CBCCA"/>
    <w:lvl w:ilvl="0" w:tplc="1E305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021D2D"/>
    <w:multiLevelType w:val="hybridMultilevel"/>
    <w:tmpl w:val="312272DE"/>
    <w:lvl w:ilvl="0" w:tplc="A3880A6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9F2383"/>
    <w:multiLevelType w:val="hybridMultilevel"/>
    <w:tmpl w:val="3376C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85"/>
    <w:rsid w:val="00155D53"/>
    <w:rsid w:val="00166B17"/>
    <w:rsid w:val="001C0844"/>
    <w:rsid w:val="002B19A1"/>
    <w:rsid w:val="0033552B"/>
    <w:rsid w:val="003529F0"/>
    <w:rsid w:val="003A7A85"/>
    <w:rsid w:val="004332E2"/>
    <w:rsid w:val="005960B6"/>
    <w:rsid w:val="0069018D"/>
    <w:rsid w:val="006B45A6"/>
    <w:rsid w:val="00726F17"/>
    <w:rsid w:val="00846B7A"/>
    <w:rsid w:val="00991CFE"/>
    <w:rsid w:val="00992E9E"/>
    <w:rsid w:val="009F2C96"/>
    <w:rsid w:val="00A65B2F"/>
    <w:rsid w:val="00C37980"/>
    <w:rsid w:val="00DA1A39"/>
    <w:rsid w:val="00E4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37E96-9432-4E6C-9B07-9C905BB0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A1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29F0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91CF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9F0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CFE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26F17"/>
    <w:pPr>
      <w:spacing w:after="0" w:line="360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1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2B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9A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9A1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3A7A85"/>
    <w:pPr>
      <w:ind w:left="720"/>
      <w:contextualSpacing/>
    </w:pPr>
  </w:style>
  <w:style w:type="table" w:styleId="TableGrid">
    <w:name w:val="Table Grid"/>
    <w:basedOn w:val="TableNormal"/>
    <w:uiPriority w:val="39"/>
    <w:rsid w:val="001C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ANTV\Documents\Custom%20Office%20Templates\1Link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1Link Template.dotx</Template>
  <TotalTime>567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1LINK JSC – FOR STUDENTS</vt:lpstr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1LINK JSC – FOR STUDENTS</dc:title>
  <dc:subject/>
  <dc:creator>TOANTV</dc:creator>
  <cp:keywords/>
  <dc:description/>
  <cp:lastModifiedBy>rain</cp:lastModifiedBy>
  <cp:revision>4</cp:revision>
  <dcterms:created xsi:type="dcterms:W3CDTF">2016-09-15T15:35:00Z</dcterms:created>
  <dcterms:modified xsi:type="dcterms:W3CDTF">2016-09-23T01:35:00Z</dcterms:modified>
</cp:coreProperties>
</file>